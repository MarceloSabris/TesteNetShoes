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23210C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</w:t>
      </w:r>
      <w:proofErr w:type="gramStart"/>
      <w:r w:rsidR="005176C2" w:rsidRPr="005176C2">
        <w:rPr>
          <w:lang w:val="pt-BR"/>
        </w:rPr>
        <w:t>infra estrutura</w:t>
      </w:r>
      <w:proofErr w:type="gramEnd"/>
      <w:r w:rsidR="005176C2" w:rsidRPr="005176C2">
        <w:rPr>
          <w:lang w:val="pt-BR"/>
        </w:rPr>
        <w:t>, o usuário não pode altera-lo (o usuário tem acesso apenas ao executável).</w:t>
      </w:r>
    </w:p>
    <w:p w:rsidR="007616FB" w:rsidRDefault="007616FB" w:rsidP="005176C2">
      <w:pPr>
        <w:rPr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23210C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23210C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641701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616FB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</w:t>
      </w:r>
      <w:r w:rsidR="00F25BF2">
        <w:rPr>
          <w:lang w:val="pt-BR"/>
        </w:rPr>
        <w:t xml:space="preserve"> fiscal e também no arquivo XML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367E9F" w:rsidRPr="00777132" w:rsidRDefault="00367E9F" w:rsidP="00777132">
      <w:pPr>
        <w:rPr>
          <w:lang w:val="pt-BR"/>
        </w:rPr>
      </w:pP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7616FB" w:rsidRDefault="007616FB" w:rsidP="005176C2">
      <w:pPr>
        <w:rPr>
          <w:lang w:val="pt-BR"/>
        </w:rPr>
      </w:pP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345627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345627" w:rsidRDefault="009C45E9" w:rsidP="00FD1C7A">
      <w:pPr>
        <w:rPr>
          <w:lang w:val="pt-BR"/>
        </w:rPr>
      </w:pPr>
      <w:r>
        <w:rPr>
          <w:lang w:val="pt-BR"/>
        </w:rPr>
        <w:t xml:space="preserve">- </w:t>
      </w:r>
      <w:r w:rsidR="00345627">
        <w:rPr>
          <w:lang w:val="pt-BR"/>
        </w:rPr>
        <w:t xml:space="preserve">Limpar a tela </w:t>
      </w:r>
      <w:r w:rsidR="0018264F">
        <w:rPr>
          <w:lang w:val="pt-BR"/>
        </w:rPr>
        <w:t xml:space="preserve">após a inserção de um novo item </w:t>
      </w:r>
    </w:p>
    <w:p w:rsidR="009C45E9" w:rsidRDefault="009C45E9" w:rsidP="00FD1C7A">
      <w:pPr>
        <w:rPr>
          <w:lang w:val="pt-BR"/>
        </w:rPr>
      </w:pPr>
      <w:r>
        <w:rPr>
          <w:lang w:val="pt-BR"/>
        </w:rPr>
        <w:t xml:space="preserve">- Correção do campo </w:t>
      </w:r>
      <w:proofErr w:type="spellStart"/>
      <w:r>
        <w:rPr>
          <w:lang w:val="pt-BR"/>
        </w:rPr>
        <w:t>brind</w:t>
      </w:r>
      <w:proofErr w:type="spellEnd"/>
      <w:r>
        <w:rPr>
          <w:lang w:val="pt-BR"/>
        </w:rPr>
        <w:t xml:space="preserve"> para seja aceito sem preenchimento </w:t>
      </w:r>
    </w:p>
    <w:p w:rsidR="009C45E9" w:rsidRDefault="009C45E9" w:rsidP="00FD1C7A">
      <w:pPr>
        <w:rPr>
          <w:lang w:val="pt-BR"/>
        </w:rPr>
      </w:pPr>
      <w:r>
        <w:rPr>
          <w:lang w:val="pt-BR"/>
        </w:rPr>
        <w:t xml:space="preserve">-Criação de uma tela de aguarde para se tornar mais amigável com o usuário </w:t>
      </w:r>
    </w:p>
    <w:p w:rsidR="009C45E9" w:rsidRDefault="009C45E9" w:rsidP="00FD1C7A">
      <w:pPr>
        <w:rPr>
          <w:lang w:val="pt-BR"/>
        </w:rPr>
      </w:pPr>
      <w:r>
        <w:rPr>
          <w:lang w:val="pt-BR"/>
        </w:rPr>
        <w:t xml:space="preserve">-Validações das informações inseridas </w:t>
      </w:r>
    </w:p>
    <w:p w:rsidR="009C45E9" w:rsidRDefault="009C45E9" w:rsidP="00FD1C7A">
      <w:pPr>
        <w:rPr>
          <w:lang w:val="pt-BR"/>
        </w:rPr>
      </w:pPr>
      <w:r>
        <w:rPr>
          <w:lang w:val="pt-BR"/>
        </w:rPr>
        <w:t xml:space="preserve">-Informar a quantidade dos itens no pedido </w:t>
      </w: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:rsidR="007B1281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 xml:space="preserve">-lo com a seguinte regra: Clientes do </w:t>
      </w:r>
      <w:proofErr w:type="gramStart"/>
      <w:r w:rsidRPr="00FD1C7A">
        <w:rPr>
          <w:lang w:val="pt-BR"/>
        </w:rPr>
        <w:t>sudeste</w:t>
      </w:r>
      <w:proofErr w:type="gramEnd"/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F25BF2">
        <w:rPr>
          <w:lang w:val="pt-BR"/>
        </w:rPr>
        <w:t xml:space="preserve"> e no banco de dados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23210C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23210C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w:lastRenderedPageBreak/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  <w:r w:rsidR="007616FB">
        <w:rPr>
          <w:lang w:val="pt-BR"/>
        </w:rPr>
        <w:t xml:space="preserve"> </w:t>
      </w:r>
    </w:p>
    <w:p w:rsidR="007616FB" w:rsidRDefault="007616FB" w:rsidP="00FD1C7A">
      <w:pPr>
        <w:rPr>
          <w:lang w:val="pt-BR"/>
        </w:rPr>
      </w:pP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F25BF2" w:rsidRDefault="00C00E18" w:rsidP="00F25BF2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  <w:r w:rsidR="00F25BF2">
        <w:rPr>
          <w:lang w:val="pt-BR"/>
        </w:rPr>
        <w:t xml:space="preserve"> </w:t>
      </w:r>
    </w:p>
    <w:p w:rsidR="00F25BF2" w:rsidRDefault="00F25BF2" w:rsidP="00F25BF2">
      <w:pPr>
        <w:rPr>
          <w:lang w:val="pt-BR"/>
        </w:rPr>
      </w:pPr>
      <w:r>
        <w:rPr>
          <w:lang w:val="pt-BR"/>
        </w:rPr>
        <w:t>O objetivo do projeto se resume em gerar Notas fiscais</w:t>
      </w:r>
      <w:r w:rsidR="007E2DB4">
        <w:rPr>
          <w:lang w:val="pt-BR"/>
        </w:rPr>
        <w:t xml:space="preserve"> a partir de um pedido imputado manualmente, aplicando as regras de </w:t>
      </w:r>
      <w:r w:rsidR="0023210C">
        <w:rPr>
          <w:lang w:val="pt-BR"/>
        </w:rPr>
        <w:t>negócio</w:t>
      </w:r>
      <w:r w:rsidR="007E2DB4">
        <w:rPr>
          <w:lang w:val="pt-BR"/>
        </w:rPr>
        <w:t xml:space="preserve"> definidas para geração de CPF e impostas para armazená-las em arquivo </w:t>
      </w:r>
      <w:proofErr w:type="spellStart"/>
      <w:r w:rsidR="007E2DB4">
        <w:rPr>
          <w:lang w:val="pt-BR"/>
        </w:rPr>
        <w:t>xml</w:t>
      </w:r>
      <w:proofErr w:type="spellEnd"/>
      <w:r w:rsidR="0023210C">
        <w:rPr>
          <w:lang w:val="pt-BR"/>
        </w:rPr>
        <w:t xml:space="preserve"> </w:t>
      </w:r>
      <w:bookmarkStart w:id="0" w:name="_GoBack"/>
      <w:bookmarkEnd w:id="0"/>
      <w:r w:rsidR="007E2DB4">
        <w:rPr>
          <w:lang w:val="pt-BR"/>
        </w:rPr>
        <w:t>e banco de dados, segue abaixo resumo das atividades realizadas no projeto.</w:t>
      </w:r>
    </w:p>
    <w:p w:rsidR="007E2DB4" w:rsidRPr="007E2DB4" w:rsidRDefault="007E2DB4" w:rsidP="007E2DB4">
      <w:pPr>
        <w:pStyle w:val="PargrafodaLista"/>
        <w:numPr>
          <w:ilvl w:val="0"/>
          <w:numId w:val="7"/>
        </w:numPr>
        <w:rPr>
          <w:lang w:val="pt-BR"/>
        </w:rPr>
      </w:pPr>
      <w:r w:rsidRPr="007E2DB4">
        <w:rPr>
          <w:lang w:val="pt-BR"/>
        </w:rPr>
        <w:t>Reestruturação do projeto</w:t>
      </w:r>
      <w:r w:rsidR="0018264F">
        <w:rPr>
          <w:lang w:val="pt-BR"/>
        </w:rPr>
        <w:t xml:space="preserve"> alterando seus projetos, </w:t>
      </w:r>
      <w:r w:rsidR="0018264F" w:rsidRPr="007E2DB4">
        <w:rPr>
          <w:lang w:val="pt-BR"/>
        </w:rPr>
        <w:t>métodos</w:t>
      </w:r>
      <w:r w:rsidR="0018264F">
        <w:rPr>
          <w:lang w:val="pt-BR"/>
        </w:rPr>
        <w:t>, nome de variáveis e componentes</w:t>
      </w:r>
      <w:r w:rsidRPr="007E2DB4">
        <w:rPr>
          <w:lang w:val="pt-BR"/>
        </w:rPr>
        <w:t xml:space="preserve"> </w:t>
      </w:r>
      <w:r>
        <w:rPr>
          <w:lang w:val="pt-BR"/>
        </w:rPr>
        <w:t xml:space="preserve">para diminuir sua </w:t>
      </w:r>
      <w:r w:rsidRPr="007E2DB4">
        <w:rPr>
          <w:lang w:val="pt-BR"/>
        </w:rPr>
        <w:t xml:space="preserve">complexidade </w:t>
      </w:r>
      <w:proofErr w:type="spellStart"/>
      <w:r w:rsidRPr="007E2DB4">
        <w:rPr>
          <w:lang w:val="pt-BR"/>
        </w:rPr>
        <w:t>ciclomática</w:t>
      </w:r>
      <w:proofErr w:type="spellEnd"/>
      <w:r w:rsidRPr="007E2DB4">
        <w:rPr>
          <w:lang w:val="pt-BR"/>
        </w:rPr>
        <w:t xml:space="preserve"> e simplificar </w:t>
      </w:r>
      <w:r w:rsidR="0018264F">
        <w:rPr>
          <w:lang w:val="pt-BR"/>
        </w:rPr>
        <w:t>sua</w:t>
      </w:r>
      <w:r w:rsidRPr="007E2DB4">
        <w:rPr>
          <w:lang w:val="pt-BR"/>
        </w:rPr>
        <w:t xml:space="preserve"> manutenção.</w:t>
      </w:r>
    </w:p>
    <w:p w:rsidR="007E2DB4" w:rsidRDefault="007E2DB4" w:rsidP="00E4724B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Correção de bugs</w:t>
      </w:r>
      <w:r w:rsidR="0018264F">
        <w:rPr>
          <w:lang w:val="pt-BR"/>
        </w:rPr>
        <w:t xml:space="preserve"> e criação de novas funcionalidades </w:t>
      </w:r>
      <w:r>
        <w:rPr>
          <w:lang w:val="pt-BR"/>
        </w:rPr>
        <w:t>conforme especificação</w:t>
      </w:r>
    </w:p>
    <w:p w:rsidR="0018264F" w:rsidRDefault="0018264F" w:rsidP="007B3DA7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Criação das regras abaixo para melhora funcional sistémica:</w:t>
      </w:r>
    </w:p>
    <w:p w:rsidR="0018264F" w:rsidRDefault="0018264F" w:rsidP="0018264F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Validação dos campos estado origem e destino </w:t>
      </w:r>
    </w:p>
    <w:p w:rsidR="00273961" w:rsidRDefault="0018264F" w:rsidP="0018264F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Avisos para inserção de notas fiscais com campos </w:t>
      </w:r>
      <w:proofErr w:type="spellStart"/>
      <w:r>
        <w:rPr>
          <w:lang w:val="pt-BR"/>
        </w:rPr>
        <w:t>nulls</w:t>
      </w:r>
      <w:proofErr w:type="spellEnd"/>
      <w:r>
        <w:rPr>
          <w:lang w:val="pt-BR"/>
        </w:rPr>
        <w:t xml:space="preserve"> </w:t>
      </w:r>
    </w:p>
    <w:p w:rsidR="0018264F" w:rsidRDefault="0018264F" w:rsidP="0018264F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Limpeza da tela após a inserção de um novo item</w:t>
      </w:r>
    </w:p>
    <w:p w:rsidR="0018264F" w:rsidRPr="0018264F" w:rsidRDefault="0018264F" w:rsidP="00290ECF">
      <w:pPr>
        <w:pStyle w:val="PargrafodaLista"/>
        <w:numPr>
          <w:ilvl w:val="0"/>
          <w:numId w:val="6"/>
        </w:numPr>
        <w:rPr>
          <w:lang w:val="pt-BR"/>
        </w:rPr>
      </w:pPr>
      <w:r w:rsidRPr="0018264F">
        <w:rPr>
          <w:lang w:val="pt-BR"/>
        </w:rPr>
        <w:t xml:space="preserve">Corrigindo bugs não especificados </w:t>
      </w:r>
      <w:proofErr w:type="gramStart"/>
      <w:r w:rsidRPr="0018264F">
        <w:rPr>
          <w:lang w:val="pt-BR"/>
        </w:rPr>
        <w:t>abaixo :</w:t>
      </w:r>
      <w:proofErr w:type="gramEnd"/>
    </w:p>
    <w:p w:rsidR="009C45E9" w:rsidRDefault="0018264F" w:rsidP="001866B3">
      <w:pPr>
        <w:pStyle w:val="PargrafodaLista"/>
        <w:numPr>
          <w:ilvl w:val="1"/>
          <w:numId w:val="6"/>
        </w:numPr>
        <w:rPr>
          <w:lang w:val="pt-BR"/>
        </w:rPr>
      </w:pPr>
      <w:r w:rsidRPr="009C45E9">
        <w:rPr>
          <w:lang w:val="pt-BR"/>
        </w:rPr>
        <w:t xml:space="preserve">A procedure </w:t>
      </w:r>
      <w:proofErr w:type="spellStart"/>
      <w:r w:rsidR="009C45E9">
        <w:rPr>
          <w:lang w:val="pt-BR"/>
        </w:rPr>
        <w:t>p_inserir_item</w:t>
      </w:r>
      <w:proofErr w:type="spellEnd"/>
      <w:r w:rsidR="009C45E9">
        <w:rPr>
          <w:lang w:val="pt-BR"/>
        </w:rPr>
        <w:t xml:space="preserve"> não retornava o id do item inserido no banco de dados </w:t>
      </w:r>
    </w:p>
    <w:p w:rsidR="009C45E9" w:rsidRDefault="009C45E9" w:rsidP="001866B3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Era aceito</w:t>
      </w:r>
      <w:r w:rsidRPr="009C45E9">
        <w:rPr>
          <w:lang w:val="pt-BR"/>
        </w:rPr>
        <w:t xml:space="preserve"> </w:t>
      </w:r>
      <w:r w:rsidR="0018264F" w:rsidRPr="009C45E9">
        <w:rPr>
          <w:lang w:val="pt-BR"/>
        </w:rPr>
        <w:t>qualquer informação no campo estado</w:t>
      </w:r>
      <w:r w:rsidRPr="009C45E9">
        <w:rPr>
          <w:lang w:val="pt-BR"/>
        </w:rPr>
        <w:t xml:space="preserve"> origem e destino </w:t>
      </w:r>
    </w:p>
    <w:p w:rsidR="009C45E9" w:rsidRPr="009C45E9" w:rsidRDefault="009C45E9" w:rsidP="001866B3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Ao emitir uma nota de um pedido que tivesse um item que não fosse brind</w:t>
      </w:r>
      <w:r w:rsidR="0023210C">
        <w:rPr>
          <w:lang w:val="pt-BR"/>
        </w:rPr>
        <w:t>e</w:t>
      </w:r>
      <w:r>
        <w:rPr>
          <w:lang w:val="pt-BR"/>
        </w:rPr>
        <w:t>, o sistema apresentava um erro e era finalizado</w:t>
      </w:r>
    </w:p>
    <w:p w:rsidR="0018264F" w:rsidRDefault="009C45E9" w:rsidP="009C45E9">
      <w:pPr>
        <w:pStyle w:val="PargrafodaLista"/>
        <w:ind w:left="1440"/>
        <w:rPr>
          <w:lang w:val="pt-BR"/>
        </w:rPr>
      </w:pPr>
      <w:r>
        <w:rPr>
          <w:lang w:val="pt-BR"/>
        </w:rPr>
        <w:t xml:space="preserve"> </w:t>
      </w:r>
    </w:p>
    <w:p w:rsidR="0018264F" w:rsidRDefault="0018264F" w:rsidP="0018264F">
      <w:pPr>
        <w:pStyle w:val="PargrafodaLista"/>
        <w:rPr>
          <w:lang w:val="pt-BR"/>
        </w:rPr>
      </w:pPr>
    </w:p>
    <w:p w:rsidR="0018264F" w:rsidRPr="0018264F" w:rsidRDefault="0018264F" w:rsidP="0018264F">
      <w:pPr>
        <w:pStyle w:val="PargrafodaLista"/>
        <w:ind w:left="1440"/>
        <w:rPr>
          <w:lang w:val="pt-BR"/>
        </w:rPr>
      </w:pPr>
    </w:p>
    <w:sectPr w:rsidR="0018264F" w:rsidRPr="0018264F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748" w:rsidRDefault="009F6748">
      <w:pPr>
        <w:spacing w:after="0" w:line="240" w:lineRule="auto"/>
      </w:pPr>
      <w:r>
        <w:separator/>
      </w:r>
    </w:p>
  </w:endnote>
  <w:endnote w:type="continuationSeparator" w:id="0">
    <w:p w:rsidR="009F6748" w:rsidRDefault="009F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748" w:rsidRDefault="009F6748">
      <w:pPr>
        <w:spacing w:after="0" w:line="240" w:lineRule="auto"/>
      </w:pPr>
      <w:r>
        <w:separator/>
      </w:r>
    </w:p>
  </w:footnote>
  <w:footnote w:type="continuationSeparator" w:id="0">
    <w:p w:rsidR="009F6748" w:rsidRDefault="009F6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23210C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23210C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40734"/>
    <w:multiLevelType w:val="hybridMultilevel"/>
    <w:tmpl w:val="222C5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07A7"/>
    <w:multiLevelType w:val="hybridMultilevel"/>
    <w:tmpl w:val="86F4A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B22C1"/>
    <w:multiLevelType w:val="hybridMultilevel"/>
    <w:tmpl w:val="1F1E1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E7B3F"/>
    <w:rsid w:val="0018264F"/>
    <w:rsid w:val="001F3118"/>
    <w:rsid w:val="002137BE"/>
    <w:rsid w:val="0023210C"/>
    <w:rsid w:val="00273961"/>
    <w:rsid w:val="00305142"/>
    <w:rsid w:val="00307E76"/>
    <w:rsid w:val="003123B0"/>
    <w:rsid w:val="00326966"/>
    <w:rsid w:val="00345627"/>
    <w:rsid w:val="00365F60"/>
    <w:rsid w:val="00367E9F"/>
    <w:rsid w:val="003752B0"/>
    <w:rsid w:val="003946F4"/>
    <w:rsid w:val="003D0F83"/>
    <w:rsid w:val="003E550F"/>
    <w:rsid w:val="0045381E"/>
    <w:rsid w:val="004C0FFF"/>
    <w:rsid w:val="005176C2"/>
    <w:rsid w:val="00533090"/>
    <w:rsid w:val="005353DF"/>
    <w:rsid w:val="00565C43"/>
    <w:rsid w:val="005D44E9"/>
    <w:rsid w:val="00626536"/>
    <w:rsid w:val="00641701"/>
    <w:rsid w:val="006C0E6D"/>
    <w:rsid w:val="006C4D35"/>
    <w:rsid w:val="006D5C70"/>
    <w:rsid w:val="00735CA6"/>
    <w:rsid w:val="007616FB"/>
    <w:rsid w:val="00777132"/>
    <w:rsid w:val="007B1281"/>
    <w:rsid w:val="007E2DB4"/>
    <w:rsid w:val="00853626"/>
    <w:rsid w:val="008B4D3F"/>
    <w:rsid w:val="008F59ED"/>
    <w:rsid w:val="00925D51"/>
    <w:rsid w:val="009C45E9"/>
    <w:rsid w:val="009F6748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D8438A"/>
    <w:rsid w:val="00E0177D"/>
    <w:rsid w:val="00E23D4B"/>
    <w:rsid w:val="00E875D6"/>
    <w:rsid w:val="00F143C6"/>
    <w:rsid w:val="00F25BF2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9E7B25-1F59-4F8B-A5C1-FDBDEC38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2288</TotalTime>
  <Pages>3</Pages>
  <Words>799</Words>
  <Characters>4315</Characters>
  <Application>Microsoft Office Word</Application>
  <DocSecurity>0</DocSecurity>
  <Lines>35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Marcelo Sabaris Carballo Pinto</cp:lastModifiedBy>
  <cp:revision>40</cp:revision>
  <dcterms:created xsi:type="dcterms:W3CDTF">2015-07-24T11:22:00Z</dcterms:created>
  <dcterms:modified xsi:type="dcterms:W3CDTF">2016-08-19T11:06:00Z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